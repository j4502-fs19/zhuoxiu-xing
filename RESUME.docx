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4B" w:rsidRPr="003A3C4B" w:rsidRDefault="003A3C4B" w:rsidP="003A3C4B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3A3C4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ZHUOXIU XING</w:t>
      </w:r>
    </w:p>
    <w:p w:rsidR="003A3C4B" w:rsidRPr="003A3C4B" w:rsidRDefault="003A3C4B" w:rsidP="003A3C4B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3A3C4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EMAIL: </w:t>
      </w:r>
      <w:hyperlink r:id="rId8" w:history="1">
        <w:r w:rsidRPr="003A3C4B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28"/>
            <w:szCs w:val="28"/>
          </w:rPr>
          <w:t>zx2nd@mail.missouri.edu</w:t>
        </w:r>
      </w:hyperlink>
      <w:r w:rsidRPr="003A3C4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| PHONE: 573-305-9099 | Twitter: </w:t>
      </w:r>
      <w:proofErr w:type="spellStart"/>
      <w:r w:rsidRPr="003A3C4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XZhuoxiu</w:t>
      </w:r>
      <w:proofErr w:type="spellEnd"/>
    </w:p>
    <w:p w:rsidR="007E0F7E" w:rsidRPr="008B323C" w:rsidRDefault="003C29B6" w:rsidP="003A3C4B">
      <w:pPr>
        <w:shd w:val="clear" w:color="auto" w:fill="000000" w:themeFill="text1"/>
        <w:jc w:val="center"/>
        <w:rPr>
          <w:rFonts w:asciiTheme="majorBidi" w:hAnsiTheme="majorBidi" w:cstheme="majorBidi" w:hint="eastAsia"/>
          <w:b/>
          <w:bCs/>
          <w:color w:val="FFFFFF" w:themeColor="background1"/>
          <w:sz w:val="32"/>
          <w:szCs w:val="32"/>
          <w:lang w:eastAsia="zh-CN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SUMMARY</w:t>
      </w:r>
    </w:p>
    <w:p w:rsidR="007E0F7E" w:rsidRP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journalism student with a solid writing portfolio and with a multidisciplinary background that includes photography, editing, sociology, literature and gender studies. </w:t>
      </w:r>
    </w:p>
    <w:p w:rsidR="007E0F7E" w:rsidRP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Actively participating in political and social discussion. </w:t>
      </w:r>
    </w:p>
    <w:p w:rsidR="008B323C" w:rsidRDefault="007E0F7E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Having broad experiences in volunteering and journalism. </w:t>
      </w:r>
    </w:p>
    <w:p w:rsidR="0000111D" w:rsidRDefault="0000111D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Fluent in Chinese and English </w:t>
      </w:r>
    </w:p>
    <w:p w:rsidR="0000111D" w:rsidRPr="008B323C" w:rsidRDefault="0000111D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>W</w:t>
      </w:r>
      <w:r>
        <w:rPr>
          <w:rFonts w:asciiTheme="majorBidi" w:hAnsiTheme="majorBidi" w:cstheme="majorBidi" w:hint="eastAsia"/>
          <w:color w:val="000000" w:themeColor="text1"/>
          <w:sz w:val="24"/>
          <w:szCs w:val="24"/>
          <w:lang w:eastAsia="zh-CN"/>
        </w:rPr>
        <w:t>ell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>-versed in many a</w:t>
      </w:r>
      <w:bookmarkStart w:id="0" w:name="_GoBack"/>
      <w:bookmarkEnd w:id="0"/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pplications, such as Adobe Premiere, Illustrator and Photoshop. </w:t>
      </w:r>
    </w:p>
    <w:p w:rsidR="008B323C" w:rsidRPr="008B323C" w:rsidRDefault="008B323C" w:rsidP="008B323C">
      <w:pPr>
        <w:shd w:val="clear" w:color="auto" w:fill="000000" w:themeFill="text1"/>
        <w:jc w:val="center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</w:pPr>
      <w:r w:rsidRPr="008B323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A</w:t>
      </w:r>
      <w:r w:rsidR="003C29B6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CADEMIC</w:t>
      </w:r>
      <w:r w:rsidRPr="008B323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 xml:space="preserve"> B</w:t>
      </w:r>
      <w:r w:rsidR="003C29B6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ACKGROUND</w:t>
      </w:r>
    </w:p>
    <w:p w:rsidR="008B323C" w:rsidRDefault="008B323C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University of Missouri – Columbia; 3.71 GPA</w:t>
      </w:r>
    </w:p>
    <w:p w:rsidR="008B323C" w:rsidRPr="008B323C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MSSOURI SCHOOL OF JOURNALISM </w:t>
      </w:r>
    </w:p>
    <w:p w:rsidR="008B323C" w:rsidRDefault="008B323C" w:rsidP="008B323C">
      <w:pPr>
        <w:spacing w:line="36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Bachelor of Journalism Major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Convergence Reporting – Multimedia Producing </w:t>
      </w:r>
    </w:p>
    <w:p w:rsidR="008B323C" w:rsidRPr="008B323C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" w:name="OLE_LINK19"/>
      <w:bookmarkStart w:id="2" w:name="OLE_LINK20"/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MISSOURI SCHOOL OF ENGLISH </w:t>
      </w:r>
    </w:p>
    <w:bookmarkEnd w:id="1"/>
    <w:bookmarkEnd w:id="2"/>
    <w:p w:rsidR="008B323C" w:rsidRDefault="008B323C" w:rsidP="008B323C">
      <w:pPr>
        <w:spacing w:line="360" w:lineRule="auto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Bachelor of English Minor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Literature</w:t>
      </w:r>
    </w:p>
    <w:p w:rsidR="008B323C" w:rsidRPr="008B323C" w:rsidRDefault="008B323C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HONORS/AWARDS</w:t>
      </w:r>
    </w:p>
    <w:p w:rsidR="008B323C" w:rsidRPr="003A3C4B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>Dean’s List in the College OF Arts and Science | 2017 to present</w:t>
      </w:r>
    </w:p>
    <w:p w:rsidR="008B323C" w:rsidRPr="003A3C4B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Nominated by University of Missouri – Columbia Chapter for membership in The Society for Collegiate Leadership &amp; Achievement | 2017 to present </w:t>
      </w:r>
    </w:p>
    <w:p w:rsidR="008B323C" w:rsidRPr="003A3C4B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A member of Honor College | 2017 to present </w:t>
      </w:r>
    </w:p>
    <w:p w:rsidR="008B323C" w:rsidRPr="003A3C4B" w:rsidRDefault="008B323C" w:rsidP="008B323C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Received International Honors Scholarship | 2017 to present </w:t>
      </w:r>
    </w:p>
    <w:p w:rsidR="008B323C" w:rsidRPr="003A3C4B" w:rsidRDefault="008B323C" w:rsidP="003A3C4B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Nominated by Phi Sigma Theta National Honor Society </w:t>
      </w:r>
      <w:r w:rsidR="003A3C4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| 2017 to present </w:t>
      </w:r>
    </w:p>
    <w:p w:rsidR="007E0F7E" w:rsidRPr="008B323C" w:rsidRDefault="007E0F7E" w:rsidP="008B323C">
      <w:pPr>
        <w:shd w:val="clear" w:color="auto" w:fill="000000" w:themeFill="text1"/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B323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E</w:t>
      </w:r>
      <w:r w:rsidR="003C29B6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XPERIENCE</w:t>
      </w:r>
    </w:p>
    <w:p w:rsidR="008B323C" w:rsidRDefault="008B323C" w:rsidP="005F4BB7">
      <w:pPr>
        <w:ind w:firstLine="28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3C29B6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2018 – 2019 Spring </w:t>
      </w:r>
    </w:p>
    <w:p w:rsidR="005F4BB7" w:rsidRPr="005F4BB7" w:rsidRDefault="005F4BB7" w:rsidP="005F4BB7">
      <w:pPr>
        <w:pStyle w:val="ListParagraph"/>
        <w:numPr>
          <w:ilvl w:val="0"/>
          <w:numId w:val="18"/>
        </w:numPr>
        <w:rPr>
          <w:rFonts w:asciiTheme="majorBidi" w:hAnsiTheme="majorBidi" w:cstheme="majorBidi" w:hint="eastAsia"/>
          <w:b/>
          <w:bCs/>
          <w:color w:val="0D0D0D" w:themeColor="text1" w:themeTint="F2"/>
          <w:sz w:val="28"/>
          <w:szCs w:val="28"/>
        </w:rPr>
      </w:pPr>
      <w:r w:rsidRPr="005F4BB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Professional Experience</w:t>
      </w:r>
    </w:p>
    <w:p w:rsidR="007E0F7E" w:rsidRP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Working as a general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photographer 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Columbia Missourian. </w:t>
      </w:r>
    </w:p>
    <w:p w:rsidR="007E0F7E" w:rsidRP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Working as a general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reporter 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>in KOMU8.</w:t>
      </w:r>
    </w:p>
    <w:p w:rsid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Working as a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reporter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KBIA. </w:t>
      </w:r>
    </w:p>
    <w:p w:rsidR="005F4BB7" w:rsidRPr="005F4BB7" w:rsidRDefault="005F4BB7" w:rsidP="005F4BB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F4BB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Writing &amp; Researching</w:t>
      </w:r>
    </w:p>
    <w:p w:rsidR="008B323C" w:rsidRDefault="008B323C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Wrote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 profile story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Dr. Shakir Hamoodi. </w:t>
      </w:r>
    </w:p>
    <w:p w:rsidR="005F4BB7" w:rsidRDefault="005F4BB7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Wrote a </w:t>
      </w:r>
      <w:r w:rsidRPr="005F4BB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research paper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regarding the division within Christianity, spending over one month to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experience. Attending worships in different types worships and communicate with believers. </w:t>
      </w:r>
    </w:p>
    <w:p w:rsidR="005F4BB7" w:rsidRDefault="005F4BB7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Wrote a </w:t>
      </w:r>
      <w:r w:rsidRPr="005F4BB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community issue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story of the dilemma that local refugee organization are experiencing. </w:t>
      </w:r>
    </w:p>
    <w:p w:rsidR="003A3C4B" w:rsidRDefault="003A3C4B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Member of a 5-person team that wrote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a policy belief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regarding the popularity of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Juul among </w:t>
      </w:r>
      <w:r w:rsidR="003C29B6"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>teenagers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>.</w:t>
      </w:r>
    </w:p>
    <w:p w:rsidR="005F4BB7" w:rsidRPr="005F4BB7" w:rsidRDefault="005F4BB7" w:rsidP="005F4BB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F4BB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Teamwork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/Projects </w:t>
      </w:r>
    </w:p>
    <w:p w:rsidR="007E0F7E" w:rsidRPr="007E0F7E" w:rsidRDefault="007E0F7E" w:rsidP="007E0F7E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>Member of a 4-person team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covered a story of how technology is impacting the way of people exercising democracy</w:t>
      </w:r>
      <w:bookmarkStart w:id="3" w:name="OLE_LINK13"/>
      <w:bookmarkStart w:id="4" w:name="OLE_LINK14"/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Responsible for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photographing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video editing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bookmarkEnd w:id="3"/>
    <w:bookmarkEnd w:id="4"/>
    <w:p w:rsidR="003C29B6" w:rsidRDefault="007E0F7E" w:rsidP="003C29B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Member of a 4-person team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that 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>covered a story of the bleak outlook for rural hospital in Missouri.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Responsible for </w:t>
      </w:r>
      <w:bookmarkStart w:id="5" w:name="OLE_LINK15"/>
      <w:bookmarkStart w:id="6" w:name="OLE_LINK16"/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photographing</w:t>
      </w:r>
      <w:bookmarkEnd w:id="5"/>
      <w:bookmarkEnd w:id="6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producing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infographic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social media contents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8B323C" w:rsidRPr="003C29B6" w:rsidRDefault="007E0F7E" w:rsidP="003C29B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Member of a 3-person team that covered a story of the increasing number of mass production in Missouri hog farms and the trend in modernizing farms. 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>Responsible for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photographing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producing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infographic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social media contents</w:t>
      </w:r>
      <w:r w:rsidR="008B323C" w:rsidRPr="003C29B6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E0F7E" w:rsidRPr="008B323C" w:rsidRDefault="007E0F7E" w:rsidP="008B323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Member of a 3-person team that covered a story of rural schools look to crowdsourcing to get more funding. 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Responsible for 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making </w:t>
      </w:r>
      <w:r w:rsidRPr="008B323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infographic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producing </w:t>
      </w:r>
      <w:r w:rsidRPr="008B323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</w:t>
      </w:r>
      <w:r w:rsidRPr="008B323C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ocial media contents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F4BB7" w:rsidRPr="0000111D" w:rsidRDefault="007E0F7E" w:rsidP="0000111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Member of a 3-person team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that </w:t>
      </w:r>
      <w:r w:rsidRPr="007E0F7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covered a story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the Right to Repair movement and how it affects technology from smartphones to tractors.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Responsible for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making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infographic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producing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video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Pr="007E0F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social media contents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F4BB7" w:rsidRPr="005F4BB7" w:rsidRDefault="005F4BB7" w:rsidP="005F4BB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F4BB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Volunteer </w:t>
      </w:r>
    </w:p>
    <w:p w:rsidR="008B323C" w:rsidRPr="003C29B6" w:rsidRDefault="008B323C" w:rsidP="0000111D">
      <w:pPr>
        <w:ind w:left="360" w:firstLine="28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PLANNER, VOLUNTEER TEACHING IN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MOROCO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3C29B6" w:rsidRDefault="008B323C" w:rsidP="003C29B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Volunteer teaching in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schools for children with autism for 15 days. </w:t>
      </w:r>
    </w:p>
    <w:p w:rsidR="003C29B6" w:rsidRPr="003C29B6" w:rsidRDefault="003C29B6" w:rsidP="003C29B6">
      <w:pPr>
        <w:pStyle w:val="ListParagraph"/>
        <w:spacing w:line="360" w:lineRule="auto"/>
        <w:ind w:left="720" w:firstLine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C29B6" w:rsidRPr="003C29B6" w:rsidRDefault="003C29B6" w:rsidP="003C29B6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3C29B6" w:rsidRPr="0000111D" w:rsidRDefault="008B323C" w:rsidP="0000111D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bookmarkStart w:id="7" w:name="OLE_LINK23"/>
      <w:bookmarkStart w:id="8" w:name="OLE_LINK24"/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A writer and editor in </w:t>
      </w:r>
      <w:r w:rsidRPr="0000111D">
        <w:rPr>
          <w:rFonts w:asciiTheme="majorBidi" w:hAnsiTheme="majorBidi" w:cstheme="majorBidi" w:hint="eastAsia"/>
          <w:b/>
          <w:bCs/>
          <w:color w:val="000000" w:themeColor="text1"/>
          <w:sz w:val="24"/>
          <w:szCs w:val="24"/>
        </w:rPr>
        <w:t>the</w:t>
      </w:r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school’s literary magazine. </w:t>
      </w:r>
    </w:p>
    <w:p w:rsidR="003C29B6" w:rsidRPr="0000111D" w:rsidRDefault="003C29B6" w:rsidP="003C29B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bookmarkStart w:id="9" w:name="OLE_LINK21"/>
      <w:bookmarkStart w:id="10" w:name="OLE_LINK22"/>
      <w:bookmarkEnd w:id="7"/>
      <w:bookmarkEnd w:id="8"/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Class representative for Culture and Arts </w:t>
      </w:r>
    </w:p>
    <w:bookmarkEnd w:id="9"/>
    <w:bookmarkEnd w:id="10"/>
    <w:p w:rsidR="003C29B6" w:rsidRDefault="003C29B6" w:rsidP="003C29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Planned and organized the opening ceremony of for the school’s Sports Meet, the Freshman Orientation Evening, and the School’s Singing Contest.</w:t>
      </w:r>
    </w:p>
    <w:p w:rsidR="003C29B6" w:rsidRPr="0000111D" w:rsidRDefault="003C29B6" w:rsidP="003C29B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Chairman and Debater, 5</w:t>
      </w:r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vertAlign w:val="superscript"/>
        </w:rPr>
        <w:t>th</w:t>
      </w:r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School Debate Contest</w:t>
      </w:r>
    </w:p>
    <w:p w:rsidR="003C29B6" w:rsidRPr="0000111D" w:rsidRDefault="003C29B6" w:rsidP="0000111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Served as the chairman and presided over the 10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grade debate contest, took part in the 11</w:t>
      </w:r>
      <w:r w:rsidRPr="003C29B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grade debate context as the main debater. </w:t>
      </w:r>
    </w:p>
    <w:p w:rsidR="008B323C" w:rsidRPr="0000111D" w:rsidRDefault="008B323C" w:rsidP="003A3C4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ORGANIZER &amp; PLANNER, SCHOOL ACTIVITIES</w:t>
      </w:r>
    </w:p>
    <w:p w:rsidR="008B323C" w:rsidRPr="008B323C" w:rsidRDefault="008B323C" w:rsidP="008B323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Served as the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program director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various school events, responsible for the design and innovation of the program. </w:t>
      </w:r>
    </w:p>
    <w:p w:rsidR="008B323C" w:rsidRPr="0000111D" w:rsidRDefault="008B323C" w:rsidP="0000111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Planned and adapted the drama, responsible for editing the audio and video, designing lines, and selecting and English </w:t>
      </w:r>
      <w:proofErr w:type="spellStart"/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>dubbers</w:t>
      </w:r>
      <w:proofErr w:type="spellEnd"/>
      <w:r w:rsidRPr="008B323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:rsidR="008B323C" w:rsidRPr="0000111D" w:rsidRDefault="008B323C" w:rsidP="003A3C4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bookmarkStart w:id="11" w:name="OLE_LINK17"/>
      <w:bookmarkStart w:id="12" w:name="OLE_LINK18"/>
      <w:r w:rsidRPr="000011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PLANNER, VOLUNTEER TEACHING IN SRI LANKA </w:t>
      </w:r>
    </w:p>
    <w:bookmarkEnd w:id="11"/>
    <w:bookmarkEnd w:id="12"/>
    <w:p w:rsidR="008B323C" w:rsidRPr="008B323C" w:rsidRDefault="008B323C" w:rsidP="008B323C">
      <w:pPr>
        <w:pStyle w:val="ListParagraph"/>
        <w:numPr>
          <w:ilvl w:val="0"/>
          <w:numId w:val="11"/>
        </w:numPr>
        <w:rPr>
          <w:rFonts w:asciiTheme="majorBidi" w:hAnsiTheme="majorBidi" w:cstheme="majorBidi" w:hint="eastAsia"/>
          <w:color w:val="000000" w:themeColor="text1"/>
          <w:sz w:val="24"/>
          <w:szCs w:val="24"/>
          <w:lang w:eastAsia="zh-CN"/>
        </w:rPr>
      </w:pPr>
      <w:r w:rsidRPr="008B323C"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Initiated a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15-day 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volunteer activity through the use of online platform, served as </w:t>
      </w:r>
      <w:r w:rsidRPr="003C29B6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eastAsia="zh-CN"/>
        </w:rPr>
        <w:t xml:space="preserve">the leader </w:t>
      </w:r>
      <w:r w:rsidRPr="008B323C">
        <w:rPr>
          <w:rFonts w:asciiTheme="majorBidi" w:hAnsiTheme="majorBidi" w:cstheme="majorBidi"/>
          <w:color w:val="000000" w:themeColor="text1"/>
          <w:sz w:val="24"/>
          <w:szCs w:val="24"/>
          <w:lang w:eastAsia="zh-CN"/>
        </w:rPr>
        <w:t xml:space="preserve">of an 8-person team, planner the whole trip. </w:t>
      </w:r>
    </w:p>
    <w:p w:rsidR="007E0F7E" w:rsidRPr="008B323C" w:rsidRDefault="007E0F7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7E0F7E" w:rsidRPr="008B323C" w:rsidSect="007E0F7E">
      <w:footerReference w:type="default" r:id="rId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15C" w:rsidRDefault="006A115C">
      <w:pPr>
        <w:spacing w:after="0" w:line="240" w:lineRule="auto"/>
      </w:pPr>
      <w:r>
        <w:separator/>
      </w:r>
    </w:p>
  </w:endnote>
  <w:endnote w:type="continuationSeparator" w:id="0">
    <w:p w:rsidR="006A115C" w:rsidRDefault="006A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6E04" w:rsidRDefault="006A11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15C" w:rsidRDefault="006A115C">
      <w:pPr>
        <w:spacing w:after="0" w:line="240" w:lineRule="auto"/>
      </w:pPr>
      <w:r>
        <w:separator/>
      </w:r>
    </w:p>
  </w:footnote>
  <w:footnote w:type="continuationSeparator" w:id="0">
    <w:p w:rsidR="006A115C" w:rsidRDefault="006A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E2782"/>
    <w:multiLevelType w:val="hybridMultilevel"/>
    <w:tmpl w:val="D082C84C"/>
    <w:lvl w:ilvl="0" w:tplc="BAF28606">
      <w:start w:val="2017"/>
      <w:numFmt w:val="decimal"/>
      <w:lvlText w:val="%1"/>
      <w:lvlJc w:val="left"/>
      <w:pPr>
        <w:ind w:left="84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211B"/>
    <w:multiLevelType w:val="hybridMultilevel"/>
    <w:tmpl w:val="7C3A3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0652D"/>
    <w:multiLevelType w:val="hybridMultilevel"/>
    <w:tmpl w:val="7A022716"/>
    <w:lvl w:ilvl="0" w:tplc="0409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40570BF6"/>
    <w:multiLevelType w:val="hybridMultilevel"/>
    <w:tmpl w:val="3AA43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652D54"/>
    <w:multiLevelType w:val="hybridMultilevel"/>
    <w:tmpl w:val="7B10B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E5614C"/>
    <w:multiLevelType w:val="hybridMultilevel"/>
    <w:tmpl w:val="036A5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C1F81"/>
    <w:multiLevelType w:val="hybridMultilevel"/>
    <w:tmpl w:val="D9540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A41D3"/>
    <w:multiLevelType w:val="hybridMultilevel"/>
    <w:tmpl w:val="FD368622"/>
    <w:lvl w:ilvl="0" w:tplc="7354FC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6"/>
  </w:num>
  <w:num w:numId="14">
    <w:abstractNumId w:val="13"/>
  </w:num>
  <w:num w:numId="15">
    <w:abstractNumId w:val="10"/>
  </w:num>
  <w:num w:numId="16">
    <w:abstractNumId w:val="15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7E"/>
    <w:rsid w:val="0000111D"/>
    <w:rsid w:val="000F6E04"/>
    <w:rsid w:val="003A3C4B"/>
    <w:rsid w:val="003C29B6"/>
    <w:rsid w:val="005F4BB7"/>
    <w:rsid w:val="006A115C"/>
    <w:rsid w:val="007E0F7E"/>
    <w:rsid w:val="008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5836A"/>
  <w15:chartTrackingRefBased/>
  <w15:docId w15:val="{70240C8D-0056-CA4E-B196-1CF16A3B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3C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E0F7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F7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2nd@mail.missour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vette/Library/Containers/com.microsoft.Word/Data/Library/Application%20Support/Microsoft/Office/16.0/DTS/Search/%7b0A43CDB8-EF9A-434B-9FC0-B9F41AF7FD0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B3BD3B-0376-3C40-A5D5-E0354363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154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Zhuoxiu (MU-Student)</dc:creator>
  <cp:keywords/>
  <dc:description/>
  <cp:lastModifiedBy>Xing, Zhuoxiu (MU-Student)</cp:lastModifiedBy>
  <cp:revision>12</cp:revision>
  <dcterms:created xsi:type="dcterms:W3CDTF">2019-08-12T23:19:00Z</dcterms:created>
  <dcterms:modified xsi:type="dcterms:W3CDTF">2019-08-14T04:33:00Z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